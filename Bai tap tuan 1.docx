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A85" w:rsidRDefault="003A7A85" w:rsidP="003A7A85">
      <w:pPr>
        <w:pStyle w:val="Title"/>
        <w:rPr>
          <w:rFonts w:eastAsia="Times New Roman"/>
        </w:rPr>
      </w:pPr>
    </w:p>
    <w:p w:rsidR="003A7A85" w:rsidRDefault="003A7A85" w:rsidP="003A7A85">
      <w:pPr>
        <w:pStyle w:val="Title"/>
        <w:rPr>
          <w:rFonts w:eastAsia="Times New Roman"/>
        </w:rPr>
      </w:pPr>
      <w:r>
        <w:rPr>
          <w:rFonts w:eastAsia="Times New Roman"/>
        </w:rPr>
        <w:t>Giới thiệu tổng quan về ngôn ngữ lập trình</w:t>
      </w:r>
    </w:p>
    <w:p w:rsidR="003A7A85" w:rsidRDefault="003A7A85" w:rsidP="003529F0">
      <w:pPr>
        <w:pStyle w:val="Heading1"/>
      </w:pPr>
      <w:r w:rsidRPr="003A7A85">
        <w:t>NỘI DUNG KIẾN THỨC</w:t>
      </w:r>
    </w:p>
    <w:p w:rsidR="003A7A85" w:rsidRDefault="003A7A85" w:rsidP="003A7A85">
      <w:pPr>
        <w:pStyle w:val="ListParagraph"/>
        <w:numPr>
          <w:ilvl w:val="0"/>
          <w:numId w:val="2"/>
        </w:numPr>
        <w:ind w:left="426"/>
      </w:pPr>
      <w:r>
        <w:t>Các cấu trúc điều khiển trong chương trình C</w:t>
      </w:r>
    </w:p>
    <w:p w:rsidR="003A7A85" w:rsidRDefault="003A7A85" w:rsidP="003A7A85">
      <w:pPr>
        <w:pStyle w:val="ListParagraph"/>
        <w:numPr>
          <w:ilvl w:val="0"/>
          <w:numId w:val="5"/>
        </w:numPr>
        <w:spacing w:before="120" w:after="120" w:line="276" w:lineRule="auto"/>
      </w:pPr>
      <w:r>
        <w:t>Cấu trúc có điều kiện: If….else</w:t>
      </w:r>
    </w:p>
    <w:p w:rsidR="003A7A85" w:rsidRDefault="003A7A85" w:rsidP="003A7A85">
      <w:pPr>
        <w:pStyle w:val="ListParagraph"/>
        <w:numPr>
          <w:ilvl w:val="0"/>
          <w:numId w:val="5"/>
        </w:numPr>
        <w:spacing w:before="120" w:after="120" w:line="276" w:lineRule="auto"/>
      </w:pPr>
      <w:r>
        <w:t>Cấu trúc rẽ nhánh sử dụng toán tử switch</w:t>
      </w:r>
    </w:p>
    <w:p w:rsidR="003A7A85" w:rsidRDefault="003A7A85" w:rsidP="003A7A85">
      <w:pPr>
        <w:pStyle w:val="ListParagraph"/>
        <w:numPr>
          <w:ilvl w:val="0"/>
          <w:numId w:val="5"/>
        </w:numPr>
        <w:spacing w:before="120" w:after="120" w:line="276" w:lineRule="auto"/>
      </w:pPr>
      <w:r>
        <w:t>Cấu trúc lặp toán tử sử dụng for, while</w:t>
      </w:r>
    </w:p>
    <w:p w:rsidR="003A7A85" w:rsidRDefault="003A7A85" w:rsidP="003A7A85">
      <w:pPr>
        <w:pStyle w:val="ListParagraph"/>
        <w:numPr>
          <w:ilvl w:val="0"/>
          <w:numId w:val="2"/>
        </w:numPr>
        <w:ind w:left="426"/>
      </w:pPr>
      <w:r>
        <w:t>Ngôn ngữ lập trình hướng cấu trúc</w:t>
      </w:r>
    </w:p>
    <w:p w:rsidR="003A7A85" w:rsidRDefault="003A7A85" w:rsidP="003A7A85">
      <w:pPr>
        <w:pStyle w:val="ListParagraph"/>
        <w:numPr>
          <w:ilvl w:val="0"/>
          <w:numId w:val="2"/>
        </w:numPr>
        <w:ind w:left="426"/>
      </w:pPr>
      <w:r>
        <w:t>Ngôn ngữ lập trình hướng đối tượng</w:t>
      </w:r>
    </w:p>
    <w:p w:rsidR="003A7A85" w:rsidRPr="003A7A85" w:rsidRDefault="003A7A85" w:rsidP="003A7A85">
      <w:pPr>
        <w:pStyle w:val="ListParagraph"/>
        <w:numPr>
          <w:ilvl w:val="0"/>
          <w:numId w:val="2"/>
        </w:numPr>
        <w:ind w:left="426"/>
      </w:pPr>
      <w:r>
        <w:t xml:space="preserve">Các thuật toán </w:t>
      </w:r>
      <w:r w:rsidR="003529F0">
        <w:t>cơ bản: sắp xếp, tìm kiếm, đệ quy, tìm đường,.....</w:t>
      </w:r>
    </w:p>
    <w:p w:rsidR="003A7A85" w:rsidRDefault="003A7A85" w:rsidP="003529F0">
      <w:pPr>
        <w:pStyle w:val="Heading1"/>
      </w:pPr>
      <w:r>
        <w:t>BÀI TẬP</w:t>
      </w:r>
    </w:p>
    <w:p w:rsidR="00846B7A" w:rsidRDefault="00846B7A" w:rsidP="00846B7A">
      <w:r>
        <w:t>Yêu cầu về ngôn ngữ lập trình: Tùy theo từng team</w:t>
      </w:r>
    </w:p>
    <w:p w:rsidR="00846B7A" w:rsidRDefault="00846B7A" w:rsidP="00846B7A">
      <w:pPr>
        <w:pStyle w:val="ListParagraph"/>
        <w:numPr>
          <w:ilvl w:val="0"/>
          <w:numId w:val="7"/>
        </w:numPr>
      </w:pPr>
      <w:r>
        <w:t>Bắt buộc C++ với sinh viên team Security.</w:t>
      </w:r>
    </w:p>
    <w:p w:rsidR="00846B7A" w:rsidRDefault="00846B7A" w:rsidP="00846B7A">
      <w:pPr>
        <w:pStyle w:val="ListParagraph"/>
        <w:numPr>
          <w:ilvl w:val="0"/>
          <w:numId w:val="7"/>
        </w:numPr>
      </w:pPr>
      <w:r>
        <w:t>Bắt buộc Java vớ</w:t>
      </w:r>
      <w:r w:rsidR="00166B17">
        <w:t>i sinh viên team Mobile</w:t>
      </w:r>
      <w:bookmarkStart w:id="0" w:name="_GoBack"/>
      <w:bookmarkEnd w:id="0"/>
    </w:p>
    <w:p w:rsidR="00846B7A" w:rsidRDefault="003529F0" w:rsidP="00846B7A">
      <w:r w:rsidRPr="00BE68D1">
        <w:rPr>
          <w:b/>
          <w:u w:val="single"/>
        </w:rPr>
        <w:t>Bài 1</w:t>
      </w:r>
      <w:r>
        <w:t>:</w:t>
      </w:r>
      <w:r w:rsidR="00846B7A">
        <w:t xml:space="preserve"> Viết chương trình quản lý điểm thi đại học năm 2016 của trường bạn yêu cầu những thông tin sau.</w:t>
      </w:r>
    </w:p>
    <w:p w:rsidR="00846B7A" w:rsidRDefault="00846B7A" w:rsidP="00846B7A">
      <w:r>
        <w:t>- Thông tin thí sinh: Họ tên, số báo danh, địa chỉ, giới tính.</w:t>
      </w:r>
    </w:p>
    <w:p w:rsidR="00846B7A" w:rsidRDefault="00846B7A" w:rsidP="00846B7A">
      <w:r>
        <w:t>- Mỗi thí sinh sẽ có điểm thi của 3 môn: Toán, Lý, Hóa.</w:t>
      </w:r>
    </w:p>
    <w:p w:rsidR="00846B7A" w:rsidRDefault="00846B7A" w:rsidP="00846B7A">
      <w:r>
        <w:t>Biết rằng, chương trình có khả năng thực hiện những chức năng sau:</w:t>
      </w:r>
    </w:p>
    <w:p w:rsidR="00846B7A" w:rsidRPr="00B24958" w:rsidRDefault="00846B7A" w:rsidP="00846B7A">
      <w:pPr>
        <w:rPr>
          <w:color w:val="FF0000"/>
        </w:rPr>
      </w:pPr>
      <w:r w:rsidRPr="00B24958">
        <w:rPr>
          <w:color w:val="FF0000"/>
        </w:rPr>
        <w:t>0. Thêm, chỉnh sửa, xóa thông tin của 1 sinh viên.</w:t>
      </w:r>
    </w:p>
    <w:p w:rsidR="00846B7A" w:rsidRPr="00B24958" w:rsidRDefault="00846B7A" w:rsidP="00846B7A">
      <w:pPr>
        <w:rPr>
          <w:color w:val="FF0000"/>
        </w:rPr>
      </w:pPr>
      <w:r w:rsidRPr="00B24958">
        <w:rPr>
          <w:color w:val="FF0000"/>
        </w:rPr>
        <w:t>1. Nhập dữ liệu sinh viên theo 2 cách:</w:t>
      </w:r>
    </w:p>
    <w:p w:rsidR="00846B7A" w:rsidRPr="00B24958" w:rsidRDefault="00846B7A" w:rsidP="00846B7A">
      <w:pPr>
        <w:rPr>
          <w:color w:val="FF0000"/>
        </w:rPr>
      </w:pPr>
      <w:r w:rsidRPr="00B24958">
        <w:rPr>
          <w:color w:val="FF0000"/>
        </w:rPr>
        <w:t>- Nhập dữ liệu cho n sinh viên từ bàn phìm, với n &gt; 0.</w:t>
      </w:r>
    </w:p>
    <w:p w:rsidR="00846B7A" w:rsidRPr="00B24958" w:rsidRDefault="00846B7A" w:rsidP="00846B7A">
      <w:pPr>
        <w:rPr>
          <w:color w:val="FF0000"/>
        </w:rPr>
      </w:pPr>
      <w:r w:rsidRPr="00B24958">
        <w:rPr>
          <w:color w:val="FF0000"/>
        </w:rPr>
        <w:t>- Nhập dữ liệu cho n sinh viên từ file với đường dẫn nhập từ bàn phím.</w:t>
      </w:r>
    </w:p>
    <w:p w:rsidR="00846B7A" w:rsidRPr="00B24958" w:rsidRDefault="00846B7A" w:rsidP="00846B7A">
      <w:pPr>
        <w:rPr>
          <w:color w:val="FF0000"/>
        </w:rPr>
      </w:pPr>
      <w:r w:rsidRPr="00B24958">
        <w:rPr>
          <w:color w:val="FF0000"/>
        </w:rPr>
        <w:t>2. Tìm kiếm sinh viên theo:</w:t>
      </w:r>
    </w:p>
    <w:p w:rsidR="00846B7A" w:rsidRPr="00B24958" w:rsidRDefault="00846B7A" w:rsidP="00846B7A">
      <w:pPr>
        <w:rPr>
          <w:color w:val="FF0000"/>
        </w:rPr>
      </w:pPr>
      <w:r w:rsidRPr="00B24958">
        <w:rPr>
          <w:color w:val="FF0000"/>
        </w:rPr>
        <w:t>- Tổng số điểm.</w:t>
      </w:r>
    </w:p>
    <w:p w:rsidR="00846B7A" w:rsidRPr="00B24958" w:rsidRDefault="00846B7A" w:rsidP="00846B7A">
      <w:pPr>
        <w:rPr>
          <w:color w:val="FF0000"/>
        </w:rPr>
      </w:pPr>
      <w:r w:rsidRPr="00B24958">
        <w:rPr>
          <w:color w:val="FF0000"/>
        </w:rPr>
        <w:t>- Số báo danh</w:t>
      </w:r>
    </w:p>
    <w:p w:rsidR="00846B7A" w:rsidRPr="00B24958" w:rsidRDefault="00846B7A" w:rsidP="00846B7A">
      <w:pPr>
        <w:rPr>
          <w:color w:val="FF0000"/>
        </w:rPr>
      </w:pPr>
      <w:r w:rsidRPr="00B24958">
        <w:rPr>
          <w:color w:val="FF0000"/>
        </w:rPr>
        <w:t>- Họ và tên</w:t>
      </w:r>
    </w:p>
    <w:p w:rsidR="00846B7A" w:rsidRPr="00B24958" w:rsidRDefault="00846B7A" w:rsidP="00846B7A">
      <w:pPr>
        <w:rPr>
          <w:color w:val="FF0000"/>
        </w:rPr>
      </w:pPr>
      <w:r w:rsidRPr="00B24958">
        <w:rPr>
          <w:color w:val="FF0000"/>
        </w:rPr>
        <w:t>- Điểm một trong 3 môn.</w:t>
      </w:r>
    </w:p>
    <w:p w:rsidR="00846B7A" w:rsidRDefault="00846B7A" w:rsidP="00846B7A">
      <w:r>
        <w:lastRenderedPageBreak/>
        <w:t>3. Và sắp xếp danh sách sinh viên tìm kiếm được theo một trong các tiêu chí sau:</w:t>
      </w:r>
    </w:p>
    <w:p w:rsidR="00846B7A" w:rsidRPr="0048130E" w:rsidRDefault="00846B7A" w:rsidP="00846B7A">
      <w:pPr>
        <w:rPr>
          <w:color w:val="FF0000"/>
        </w:rPr>
      </w:pPr>
      <w:r w:rsidRPr="0048130E">
        <w:rPr>
          <w:color w:val="FF0000"/>
        </w:rPr>
        <w:t>- SBD (mặc định)</w:t>
      </w:r>
    </w:p>
    <w:p w:rsidR="00846B7A" w:rsidRPr="0048130E" w:rsidRDefault="00846B7A" w:rsidP="00846B7A">
      <w:pPr>
        <w:rPr>
          <w:color w:val="FF0000"/>
        </w:rPr>
      </w:pPr>
      <w:r w:rsidRPr="0048130E">
        <w:rPr>
          <w:color w:val="FF0000"/>
        </w:rPr>
        <w:t>- Thứ tự tăng dần của bảng chữ cái Anphabe.</w:t>
      </w:r>
    </w:p>
    <w:p w:rsidR="00846B7A" w:rsidRPr="0048130E" w:rsidRDefault="00846B7A" w:rsidP="00846B7A">
      <w:pPr>
        <w:rPr>
          <w:color w:val="FF0000"/>
        </w:rPr>
      </w:pPr>
      <w:r w:rsidRPr="0048130E">
        <w:rPr>
          <w:color w:val="FF0000"/>
        </w:rPr>
        <w:t>- Thứ tự tăng dần của tổng điểm.</w:t>
      </w:r>
    </w:p>
    <w:p w:rsidR="00846B7A" w:rsidRPr="00652F0C" w:rsidRDefault="00846B7A" w:rsidP="00DA1A39">
      <w:pPr>
        <w:rPr>
          <w:color w:val="FF0000"/>
        </w:rPr>
      </w:pPr>
      <w:r w:rsidRPr="00652F0C">
        <w:rPr>
          <w:color w:val="FF0000"/>
        </w:rPr>
        <w:t>4. Trích xuất thông tin</w:t>
      </w:r>
      <w:r w:rsidR="00DA1A39" w:rsidRPr="00652F0C">
        <w:rPr>
          <w:color w:val="FF0000"/>
        </w:rPr>
        <w:t xml:space="preserve"> tìm kiếm được ra file.</w:t>
      </w:r>
    </w:p>
    <w:p w:rsidR="00846B7A" w:rsidRPr="007635D8" w:rsidRDefault="00846B7A" w:rsidP="00846B7A">
      <w:pPr>
        <w:rPr>
          <w:color w:val="FF0000"/>
        </w:rPr>
      </w:pPr>
      <w:r w:rsidRPr="007635D8">
        <w:rPr>
          <w:color w:val="FF0000"/>
        </w:rPr>
        <w:t>5. (Bonus) Thống kê, tổng hợp kết quả thí sinh theo các tiêu chí sau:</w:t>
      </w:r>
    </w:p>
    <w:p w:rsidR="00846B7A" w:rsidRPr="007635D8" w:rsidRDefault="00846B7A" w:rsidP="00846B7A">
      <w:pPr>
        <w:rPr>
          <w:color w:val="FF0000"/>
        </w:rPr>
      </w:pPr>
      <w:r w:rsidRPr="007635D8">
        <w:rPr>
          <w:color w:val="FF0000"/>
        </w:rPr>
        <w:t>- Tổng số thí sinh.</w:t>
      </w:r>
    </w:p>
    <w:p w:rsidR="003529F0" w:rsidRPr="007635D8" w:rsidRDefault="00846B7A" w:rsidP="003529F0">
      <w:pPr>
        <w:rPr>
          <w:color w:val="FF0000"/>
        </w:rPr>
      </w:pPr>
      <w:r w:rsidRPr="007635D8">
        <w:rPr>
          <w:color w:val="FF0000"/>
        </w:rPr>
        <w:t>- Tổng số thí sinh có tổng điểm: nhỏ hơn 15, từ 15 đến 20, từ 20 đến 25 và 25 trở lên.</w:t>
      </w:r>
    </w:p>
    <w:p w:rsidR="003529F0" w:rsidRPr="00BF011E" w:rsidRDefault="003529F0" w:rsidP="003529F0">
      <w:pPr>
        <w:pStyle w:val="Heading1"/>
        <w:spacing w:line="276" w:lineRule="auto"/>
      </w:pPr>
      <w:r>
        <w:t>Về việc nộp bài</w:t>
      </w:r>
    </w:p>
    <w:p w:rsidR="003529F0" w:rsidRDefault="003529F0" w:rsidP="003529F0">
      <w:pPr>
        <w:pStyle w:val="ListParagraph"/>
        <w:numPr>
          <w:ilvl w:val="0"/>
          <w:numId w:val="6"/>
        </w:numPr>
        <w:spacing w:before="120" w:after="120" w:line="276" w:lineRule="auto"/>
      </w:pPr>
      <w:r>
        <w:t>Hạn nộp: Trước 24h00’ ngày 21/09/2016.</w:t>
      </w:r>
    </w:p>
    <w:p w:rsidR="003529F0" w:rsidRDefault="003529F0" w:rsidP="003529F0">
      <w:pPr>
        <w:pStyle w:val="ListParagraph"/>
        <w:numPr>
          <w:ilvl w:val="0"/>
          <w:numId w:val="6"/>
        </w:numPr>
        <w:spacing w:before="120" w:after="120" w:line="276" w:lineRule="auto"/>
      </w:pPr>
      <w:r>
        <w:t xml:space="preserve">Bài nộp phải được nén thành file zip có tên theo chuẩn "Bai tap tuan 1- &lt;account&gt;.zip", có 3 folder bên trong: </w:t>
      </w:r>
    </w:p>
    <w:p w:rsidR="003529F0" w:rsidRDefault="003529F0" w:rsidP="003529F0">
      <w:pPr>
        <w:pStyle w:val="ListParagraph"/>
        <w:numPr>
          <w:ilvl w:val="1"/>
          <w:numId w:val="6"/>
        </w:numPr>
        <w:spacing w:before="120" w:after="120" w:line="276" w:lineRule="auto"/>
      </w:pPr>
      <w:r>
        <w:t>Exe: Chứa file chạy.</w:t>
      </w:r>
    </w:p>
    <w:p w:rsidR="003529F0" w:rsidRDefault="003529F0" w:rsidP="003529F0">
      <w:pPr>
        <w:pStyle w:val="ListParagraph"/>
        <w:numPr>
          <w:ilvl w:val="1"/>
          <w:numId w:val="6"/>
        </w:numPr>
        <w:spacing w:before="120" w:after="120" w:line="276" w:lineRule="auto"/>
      </w:pPr>
      <w:r>
        <w:t>Src: Chứa mã nguồn. Yêu cầu xóa hết các file debug trước khi gửi.</w:t>
      </w:r>
    </w:p>
    <w:p w:rsidR="003529F0" w:rsidRPr="00442F71" w:rsidRDefault="003529F0" w:rsidP="003529F0">
      <w:pPr>
        <w:pStyle w:val="ListParagraph"/>
        <w:numPr>
          <w:ilvl w:val="1"/>
          <w:numId w:val="6"/>
        </w:numPr>
        <w:spacing w:before="120" w:after="120" w:line="276" w:lineRule="auto"/>
        <w:rPr>
          <w:b/>
        </w:rPr>
      </w:pPr>
      <w:r>
        <w:t>Doc: Báo cáo file doc (hoặc docx), Font Times New Roman, 12. Phần doc chứa thiết kế (nếu có), hướng dẫn sử dụng (README.txt).</w:t>
      </w:r>
    </w:p>
    <w:p w:rsidR="003529F0" w:rsidRPr="00442F71" w:rsidRDefault="003529F0" w:rsidP="003529F0">
      <w:pPr>
        <w:pStyle w:val="ListParagraph"/>
        <w:numPr>
          <w:ilvl w:val="0"/>
          <w:numId w:val="6"/>
        </w:numPr>
        <w:spacing w:before="120" w:after="120" w:line="276" w:lineRule="auto"/>
        <w:rPr>
          <w:b/>
        </w:rPr>
      </w:pPr>
      <w:r>
        <w:t>Gửi email cho người hướng dẫn:</w:t>
      </w:r>
    </w:p>
    <w:p w:rsidR="003529F0" w:rsidRPr="00442F71" w:rsidRDefault="003529F0" w:rsidP="003529F0">
      <w:pPr>
        <w:pStyle w:val="ListParagraph"/>
        <w:numPr>
          <w:ilvl w:val="1"/>
          <w:numId w:val="6"/>
        </w:numPr>
        <w:spacing w:before="120" w:after="120" w:line="276" w:lineRule="auto"/>
        <w:rPr>
          <w:b/>
        </w:rPr>
      </w:pPr>
      <w:r>
        <w:t>Tiêu đề: [Account] – Bài tập tuần 01</w:t>
      </w:r>
    </w:p>
    <w:p w:rsidR="003529F0" w:rsidRPr="003529F0" w:rsidRDefault="003529F0" w:rsidP="003529F0"/>
    <w:p w:rsidR="003A7A85" w:rsidRDefault="003A7A85" w:rsidP="003A7A85">
      <w:pPr>
        <w:jc w:val="center"/>
      </w:pPr>
    </w:p>
    <w:p w:rsidR="002B19A1" w:rsidRDefault="002B19A1" w:rsidP="002B19A1"/>
    <w:p w:rsidR="002B19A1" w:rsidRPr="00CE081D" w:rsidRDefault="002B19A1" w:rsidP="002B19A1"/>
    <w:p w:rsidR="002B19A1" w:rsidRPr="00CE081D" w:rsidRDefault="002B19A1" w:rsidP="002B19A1"/>
    <w:p w:rsidR="002B19A1" w:rsidRPr="00CE081D" w:rsidRDefault="002B19A1" w:rsidP="002B19A1"/>
    <w:p w:rsidR="002B19A1" w:rsidRDefault="002B19A1" w:rsidP="002B19A1"/>
    <w:p w:rsidR="002B19A1" w:rsidRPr="00CE081D" w:rsidRDefault="002B19A1" w:rsidP="002B19A1">
      <w:pPr>
        <w:tabs>
          <w:tab w:val="left" w:pos="5970"/>
        </w:tabs>
      </w:pPr>
      <w:r>
        <w:tab/>
      </w:r>
    </w:p>
    <w:p w:rsidR="004332E2" w:rsidRDefault="004332E2"/>
    <w:sectPr w:rsidR="004332E2" w:rsidSect="00B819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9D2" w:rsidRDefault="003309D2" w:rsidP="002B19A1">
      <w:pPr>
        <w:spacing w:after="0" w:line="240" w:lineRule="auto"/>
      </w:pPr>
      <w:r>
        <w:separator/>
      </w:r>
    </w:p>
  </w:endnote>
  <w:endnote w:type="continuationSeparator" w:id="1">
    <w:p w:rsidR="003309D2" w:rsidRDefault="003309D2" w:rsidP="002B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78F" w:rsidRDefault="00A65B2F" w:rsidP="0048678F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4"/>
        <w:szCs w:val="24"/>
      </w:rPr>
    </w:pPr>
    <w:r w:rsidRPr="00CC4311">
      <w:rPr>
        <w:rFonts w:eastAsiaTheme="majorEastAsia" w:cs="Times New Roman"/>
        <w:sz w:val="24"/>
        <w:szCs w:val="24"/>
      </w:rPr>
      <w:t>Công ty Cổ phầ</w:t>
    </w:r>
    <w:r>
      <w:rPr>
        <w:rFonts w:eastAsiaTheme="majorEastAsia" w:cs="Times New Roman"/>
        <w:sz w:val="24"/>
        <w:szCs w:val="24"/>
      </w:rPr>
      <w:t>n 1LINK</w:t>
    </w:r>
    <w:r w:rsidRPr="00CC4311">
      <w:rPr>
        <w:rFonts w:eastAsiaTheme="majorEastAsia" w:cs="Times New Roman"/>
        <w:sz w:val="24"/>
        <w:szCs w:val="24"/>
      </w:rPr>
      <w:ptab w:relativeTo="margin" w:alignment="right" w:leader="none"/>
    </w:r>
    <w:r w:rsidR="00E53559" w:rsidRPr="00E53559">
      <w:rPr>
        <w:rFonts w:eastAsiaTheme="minorEastAsia" w:cs="Times New Roman"/>
        <w:sz w:val="24"/>
        <w:szCs w:val="24"/>
      </w:rPr>
      <w:fldChar w:fldCharType="begin"/>
    </w:r>
    <w:r w:rsidRPr="00CC4311">
      <w:rPr>
        <w:rFonts w:cs="Times New Roman"/>
        <w:sz w:val="24"/>
        <w:szCs w:val="24"/>
      </w:rPr>
      <w:instrText xml:space="preserve"> PAGE   \* MERGEFORMAT </w:instrText>
    </w:r>
    <w:r w:rsidR="00E53559" w:rsidRPr="00E53559">
      <w:rPr>
        <w:rFonts w:eastAsiaTheme="minorEastAsia" w:cs="Times New Roman"/>
        <w:sz w:val="24"/>
        <w:szCs w:val="24"/>
      </w:rPr>
      <w:fldChar w:fldCharType="separate"/>
    </w:r>
    <w:r w:rsidR="00A21168" w:rsidRPr="00A21168">
      <w:rPr>
        <w:rFonts w:eastAsiaTheme="majorEastAsia" w:cs="Times New Roman"/>
        <w:noProof/>
        <w:sz w:val="24"/>
        <w:szCs w:val="24"/>
      </w:rPr>
      <w:t>2</w:t>
    </w:r>
    <w:r w:rsidR="00E53559" w:rsidRPr="00CC4311">
      <w:rPr>
        <w:rFonts w:eastAsiaTheme="majorEastAsia" w:cs="Times New Roman"/>
        <w:noProof/>
        <w:sz w:val="24"/>
        <w:szCs w:val="24"/>
      </w:rPr>
      <w:fldChar w:fldCharType="end"/>
    </w:r>
  </w:p>
  <w:p w:rsidR="0048678F" w:rsidRPr="0048678F" w:rsidRDefault="003309D2" w:rsidP="0048678F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9D2" w:rsidRDefault="003309D2" w:rsidP="002B19A1">
      <w:pPr>
        <w:spacing w:after="0" w:line="240" w:lineRule="auto"/>
      </w:pPr>
      <w:r>
        <w:separator/>
      </w:r>
    </w:p>
  </w:footnote>
  <w:footnote w:type="continuationSeparator" w:id="1">
    <w:p w:rsidR="003309D2" w:rsidRDefault="003309D2" w:rsidP="002B1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48678F" w:rsidRPr="00CC4311" w:rsidTr="0087154A">
      <w:tc>
        <w:tcPr>
          <w:tcW w:w="3500" w:type="pct"/>
          <w:tcBorders>
            <w:bottom w:val="single" w:sz="4" w:space="0" w:color="auto"/>
          </w:tcBorders>
          <w:vAlign w:val="bottom"/>
        </w:tcPr>
        <w:p w:rsidR="0048678F" w:rsidRPr="00CC4311" w:rsidRDefault="00A65B2F" w:rsidP="002B19A1">
          <w:pPr>
            <w:pStyle w:val="Header"/>
            <w:jc w:val="right"/>
            <w:rPr>
              <w:noProof/>
              <w:color w:val="7B7B7B" w:themeColor="accent3" w:themeShade="BF"/>
              <w:sz w:val="24"/>
              <w:szCs w:val="24"/>
            </w:rPr>
          </w:pPr>
          <w:r w:rsidRPr="00CC4311"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rFonts w:cs="Times New Roman"/>
                <w:b/>
                <w:bCs/>
                <w:szCs w:val="26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529F0" w:rsidRPr="003529F0">
                <w:rPr>
                  <w:rFonts w:cs="Times New Roman"/>
                  <w:b/>
                  <w:bCs/>
                  <w:szCs w:val="26"/>
                </w:rPr>
                <w:t>1LINK JSC – FOR STUDENTS</w:t>
              </w:r>
            </w:sdtContent>
          </w:sdt>
          <w:r w:rsidRPr="00CC4311"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sz w:val="24"/>
            <w:szCs w:val="2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9-1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48678F" w:rsidRPr="00CC4311" w:rsidRDefault="003529F0" w:rsidP="0048678F">
              <w:pPr>
                <w:pStyle w:val="Header"/>
                <w:rPr>
                  <w:color w:val="FFFFFF" w:themeColor="background1"/>
                  <w:sz w:val="24"/>
                  <w:szCs w:val="24"/>
                </w:rPr>
              </w:pPr>
              <w:r>
                <w:rPr>
                  <w:color w:val="FFFFFF" w:themeColor="background1"/>
                  <w:sz w:val="24"/>
                  <w:szCs w:val="24"/>
                </w:rPr>
                <w:t>September 15, 2016</w:t>
              </w:r>
            </w:p>
          </w:tc>
        </w:sdtContent>
      </w:sdt>
    </w:tr>
  </w:tbl>
  <w:p w:rsidR="0048678F" w:rsidRPr="0048678F" w:rsidRDefault="003309D2" w:rsidP="004867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C2C6E"/>
    <w:multiLevelType w:val="hybridMultilevel"/>
    <w:tmpl w:val="B0BCB0E2"/>
    <w:lvl w:ilvl="0" w:tplc="69A09D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860F8"/>
    <w:multiLevelType w:val="hybridMultilevel"/>
    <w:tmpl w:val="250C8988"/>
    <w:lvl w:ilvl="0" w:tplc="BF64FB32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31198A"/>
    <w:multiLevelType w:val="hybridMultilevel"/>
    <w:tmpl w:val="F1108C88"/>
    <w:lvl w:ilvl="0" w:tplc="1E305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A79DC"/>
    <w:multiLevelType w:val="hybridMultilevel"/>
    <w:tmpl w:val="21FE5618"/>
    <w:lvl w:ilvl="0" w:tplc="5FEC74A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76A06"/>
    <w:multiLevelType w:val="hybridMultilevel"/>
    <w:tmpl w:val="85929E0E"/>
    <w:lvl w:ilvl="0" w:tplc="1E305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44BA8"/>
    <w:multiLevelType w:val="hybridMultilevel"/>
    <w:tmpl w:val="7D0CBCCA"/>
    <w:lvl w:ilvl="0" w:tplc="1E305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21D2D"/>
    <w:multiLevelType w:val="hybridMultilevel"/>
    <w:tmpl w:val="312272DE"/>
    <w:lvl w:ilvl="0" w:tplc="A3880A6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F2383"/>
    <w:multiLevelType w:val="hybridMultilevel"/>
    <w:tmpl w:val="3376C6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3A7A85"/>
    <w:rsid w:val="00166B17"/>
    <w:rsid w:val="00272B19"/>
    <w:rsid w:val="002B19A1"/>
    <w:rsid w:val="003309D2"/>
    <w:rsid w:val="003529F0"/>
    <w:rsid w:val="003A7A85"/>
    <w:rsid w:val="00410E6C"/>
    <w:rsid w:val="004332E2"/>
    <w:rsid w:val="0048130E"/>
    <w:rsid w:val="005960B6"/>
    <w:rsid w:val="00652F0C"/>
    <w:rsid w:val="00671117"/>
    <w:rsid w:val="00687761"/>
    <w:rsid w:val="0069018D"/>
    <w:rsid w:val="006B45A6"/>
    <w:rsid w:val="00726F17"/>
    <w:rsid w:val="007635D8"/>
    <w:rsid w:val="00846B7A"/>
    <w:rsid w:val="00905FB0"/>
    <w:rsid w:val="00950690"/>
    <w:rsid w:val="00991CFE"/>
    <w:rsid w:val="00992E9E"/>
    <w:rsid w:val="009F2C96"/>
    <w:rsid w:val="00A21168"/>
    <w:rsid w:val="00A65B2F"/>
    <w:rsid w:val="00B24958"/>
    <w:rsid w:val="00B66EF1"/>
    <w:rsid w:val="00B81905"/>
    <w:rsid w:val="00D135E0"/>
    <w:rsid w:val="00DA1A39"/>
    <w:rsid w:val="00DA1A9A"/>
    <w:rsid w:val="00E009A7"/>
    <w:rsid w:val="00E53559"/>
    <w:rsid w:val="00E729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9A1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29F0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91CFE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F0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CFE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26F17"/>
    <w:pPr>
      <w:spacing w:after="0" w:line="36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F1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2B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9A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9A1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3A7A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9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ANTV\Documents\Custom%20Office%20Templates\1Lin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1Link Template.dotx</Template>
  <TotalTime>1049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1LINK JSC – FOR STUDENTS</vt:lpstr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1LINK JSC – FOR STUDENTS</dc:title>
  <dc:subject/>
  <dc:creator>TOANTV</dc:creator>
  <cp:keywords/>
  <dc:description/>
  <cp:lastModifiedBy>Hong Chung Nguyen</cp:lastModifiedBy>
  <cp:revision>12</cp:revision>
  <dcterms:created xsi:type="dcterms:W3CDTF">2016-09-15T15:35:00Z</dcterms:created>
  <dcterms:modified xsi:type="dcterms:W3CDTF">2016-09-20T12:29:00Z</dcterms:modified>
</cp:coreProperties>
</file>